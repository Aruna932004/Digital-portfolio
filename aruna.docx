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63492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A1E92EC" wp14:editId="011F6630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7259320" cy="9481820"/>
                <wp:effectExtent l="0" t="0" r="0" b="190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320" cy="9481820"/>
                          <a:chOff x="0" y="-1"/>
                          <a:chExt cx="7263189" cy="9483726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"/>
                            <a:ext cx="4442286" cy="138565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2A91B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AE6F9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93400</wp14:pctWidth>
                </wp14:sizeRelH>
                <wp14:sizeRelV relativeFrom="page">
                  <wp14:pctHeight>94300</wp14:pctHeight>
                </wp14:sizeRelV>
              </wp:anchor>
            </w:drawing>
          </mc:Choice>
          <mc:Fallback>
            <w:pict>
              <v:group w14:anchorId="3A1E92EC" id="Group 8" o:spid="_x0000_s1026" style="position:absolute;margin-left:0;margin-top:15pt;width:571.6pt;height:746.6pt;z-index:-251657216;mso-width-percent:934;mso-height-percent:943;mso-position-horizontal:center;mso-position-horizontal-relative:margin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6422A91B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432AE6F9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14:paraId="78EFB019" w14:textId="77777777" w:rsidTr="00CA1F0E">
        <w:trPr>
          <w:trHeight w:val="1710"/>
        </w:trPr>
        <w:tc>
          <w:tcPr>
            <w:tcW w:w="4140" w:type="dxa"/>
            <w:vMerge w:val="restart"/>
          </w:tcPr>
          <w:p w14:paraId="327BB535" w14:textId="36E15E13" w:rsidR="00CA1F0E" w:rsidRDefault="000E2125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EE2CEB3" wp14:editId="5C97EC24">
                  <wp:extent cx="2482850" cy="2482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u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14:paraId="4EE388F2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14:paraId="0A098BD3" w14:textId="5A54F1B1" w:rsidR="00CA1F0E" w:rsidRDefault="000E2125" w:rsidP="00CA1F0E">
            <w:pPr>
              <w:pStyle w:val="Address"/>
            </w:pPr>
            <w:r>
              <w:t>Alan Cooper</w:t>
            </w:r>
          </w:p>
          <w:p w14:paraId="07C90ABD" w14:textId="785104C0" w:rsidR="000E2125" w:rsidRDefault="000E2125" w:rsidP="00CA1F0E">
            <w:pPr>
              <w:pStyle w:val="Address"/>
            </w:pPr>
            <w:r>
              <w:t>Program designer</w:t>
            </w:r>
          </w:p>
          <w:p w14:paraId="57302891" w14:textId="624AC369" w:rsidR="000E2125" w:rsidRDefault="000E2125" w:rsidP="00CA1F0E">
            <w:pPr>
              <w:pStyle w:val="Address"/>
            </w:pPr>
            <w:proofErr w:type="spellStart"/>
            <w:r>
              <w:t>Themanvillai</w:t>
            </w:r>
            <w:proofErr w:type="spellEnd"/>
            <w:r>
              <w:t xml:space="preserve"> </w:t>
            </w:r>
          </w:p>
          <w:p w14:paraId="693774A0" w14:textId="5A84048D" w:rsidR="000E2125" w:rsidRDefault="000E2125" w:rsidP="00CA1F0E">
            <w:pPr>
              <w:pStyle w:val="Address"/>
            </w:pPr>
            <w:proofErr w:type="spellStart"/>
            <w:r>
              <w:t>Kunjacode</w:t>
            </w:r>
            <w:proofErr w:type="spellEnd"/>
          </w:p>
          <w:p w14:paraId="10E2CE49" w14:textId="7F69275F" w:rsidR="000E2125" w:rsidRPr="00CA1F0E" w:rsidRDefault="000E2125" w:rsidP="00CA1F0E">
            <w:pPr>
              <w:pStyle w:val="Address"/>
            </w:pPr>
            <w:proofErr w:type="spellStart"/>
            <w:proofErr w:type="gramStart"/>
            <w:r>
              <w:t>Vizhunthayambalam</w:t>
            </w:r>
            <w:proofErr w:type="spellEnd"/>
            <w:r>
              <w:t>(</w:t>
            </w:r>
            <w:proofErr w:type="spellStart"/>
            <w:proofErr w:type="gramEnd"/>
            <w:r>
              <w:t>p.o</w:t>
            </w:r>
            <w:proofErr w:type="spellEnd"/>
            <w:r>
              <w:t>)</w:t>
            </w:r>
          </w:p>
          <w:p w14:paraId="2B45E450" w14:textId="55232133" w:rsidR="00CA1F0E" w:rsidRPr="00CA1F0E" w:rsidRDefault="00CA1F0E" w:rsidP="00CA1F0E">
            <w:pPr>
              <w:pStyle w:val="Address"/>
            </w:pPr>
          </w:p>
          <w:p w14:paraId="33548F8E" w14:textId="25199332" w:rsidR="00CA1F0E" w:rsidRPr="00CA1F0E" w:rsidRDefault="00CA1F0E" w:rsidP="00CA1F0E">
            <w:pPr>
              <w:pStyle w:val="Address"/>
            </w:pPr>
          </w:p>
          <w:p w14:paraId="4E1400CB" w14:textId="1E6527F3" w:rsidR="00CA1F0E" w:rsidRPr="00CA1F0E" w:rsidRDefault="00CA1F0E" w:rsidP="00CA1F0E">
            <w:pPr>
              <w:pStyle w:val="Address"/>
            </w:pPr>
          </w:p>
          <w:p w14:paraId="706F4D26" w14:textId="19C6E148" w:rsidR="00CA1F0E" w:rsidRDefault="00CA1F0E" w:rsidP="00CA1F0E">
            <w:pPr>
              <w:pStyle w:val="Address"/>
            </w:pPr>
          </w:p>
        </w:tc>
      </w:tr>
      <w:tr w:rsidR="00CA1F0E" w14:paraId="03A02D38" w14:textId="77777777" w:rsidTr="00CA1F0E">
        <w:trPr>
          <w:trHeight w:val="2889"/>
        </w:trPr>
        <w:tc>
          <w:tcPr>
            <w:tcW w:w="4140" w:type="dxa"/>
            <w:vMerge/>
            <w:vAlign w:val="bottom"/>
          </w:tcPr>
          <w:p w14:paraId="1E43B4AE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26774BF5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669A1B9F" w14:textId="7BD67923" w:rsidR="00CA1F0E" w:rsidRPr="00DE1362" w:rsidRDefault="000E2125" w:rsidP="00CA1F0E">
            <w:pPr>
              <w:rPr>
                <w:sz w:val="40"/>
                <w:szCs w:val="40"/>
              </w:rPr>
            </w:pPr>
            <w:r w:rsidRPr="00DE1362">
              <w:rPr>
                <w:sz w:val="40"/>
                <w:szCs w:val="40"/>
              </w:rPr>
              <w:t>Program Designer</w:t>
            </w:r>
          </w:p>
          <w:p w14:paraId="6DF22BF9" w14:textId="0C16F3E8" w:rsidR="000E2125" w:rsidRPr="00DE1362" w:rsidRDefault="000E2125" w:rsidP="00CA1F0E">
            <w:pPr>
              <w:rPr>
                <w:sz w:val="40"/>
                <w:szCs w:val="40"/>
              </w:rPr>
            </w:pPr>
            <w:r w:rsidRPr="00DE1362">
              <w:rPr>
                <w:sz w:val="40"/>
                <w:szCs w:val="40"/>
              </w:rPr>
              <w:t>*</w:t>
            </w:r>
            <w:r w:rsidR="00DE1362" w:rsidRPr="00DE1362">
              <w:rPr>
                <w:sz w:val="40"/>
                <w:szCs w:val="40"/>
              </w:rPr>
              <w:t>Know consists of the steps a programmer should do before they start coding the program in a specific language</w:t>
            </w:r>
          </w:p>
          <w:p w14:paraId="6797BBC2" w14:textId="775D90A3" w:rsidR="00DE1362" w:rsidRPr="00DE1362" w:rsidRDefault="00DE1362" w:rsidP="00CA1F0E">
            <w:pPr>
              <w:rPr>
                <w:sz w:val="40"/>
                <w:szCs w:val="40"/>
              </w:rPr>
            </w:pPr>
            <w:r w:rsidRPr="00DE1362">
              <w:rPr>
                <w:sz w:val="40"/>
                <w:szCs w:val="40"/>
              </w:rPr>
              <w:t>*Basic knowledge about coding.</w:t>
            </w:r>
          </w:p>
          <w:p w14:paraId="5B82B1A7" w14:textId="7E3A8869" w:rsidR="00DE1362" w:rsidRPr="00DE1362" w:rsidRDefault="00DE1362" w:rsidP="00CA1F0E">
            <w:pPr>
              <w:rPr>
                <w:sz w:val="40"/>
                <w:szCs w:val="40"/>
              </w:rPr>
            </w:pPr>
            <w:r w:rsidRPr="00DE1362">
              <w:rPr>
                <w:sz w:val="40"/>
                <w:szCs w:val="40"/>
              </w:rPr>
              <w:t xml:space="preserve">*Like </w:t>
            </w:r>
            <w:proofErr w:type="spellStart"/>
            <w:r w:rsidRPr="00DE1362">
              <w:rPr>
                <w:sz w:val="40"/>
                <w:szCs w:val="40"/>
              </w:rPr>
              <w:t>c,c</w:t>
            </w:r>
            <w:proofErr w:type="spellEnd"/>
            <w:r w:rsidRPr="00DE1362">
              <w:rPr>
                <w:sz w:val="40"/>
                <w:szCs w:val="40"/>
              </w:rPr>
              <w:t>++.</w:t>
            </w:r>
            <w:proofErr w:type="spellStart"/>
            <w:r w:rsidRPr="00DE1362">
              <w:rPr>
                <w:sz w:val="40"/>
                <w:szCs w:val="40"/>
              </w:rPr>
              <w:t>java,python</w:t>
            </w:r>
            <w:bookmarkStart w:id="0" w:name="_GoBack"/>
            <w:bookmarkEnd w:id="0"/>
            <w:proofErr w:type="spellEnd"/>
            <w:r w:rsidRPr="00DE1362">
              <w:rPr>
                <w:sz w:val="40"/>
                <w:szCs w:val="40"/>
              </w:rPr>
              <w:t>.</w:t>
            </w:r>
          </w:p>
          <w:p w14:paraId="5DEF22AA" w14:textId="7281B32E" w:rsidR="00DE1362" w:rsidRPr="00DE1362" w:rsidRDefault="00DE1362" w:rsidP="00CA1F0E">
            <w:pPr>
              <w:rPr>
                <w:sz w:val="40"/>
                <w:szCs w:val="40"/>
              </w:rPr>
            </w:pPr>
            <w:r w:rsidRPr="00DE1362">
              <w:rPr>
                <w:sz w:val="40"/>
                <w:szCs w:val="40"/>
              </w:rPr>
              <w:t>*deep learning, machine learning.</w:t>
            </w:r>
          </w:p>
          <w:p w14:paraId="6554315B" w14:textId="748AF316" w:rsidR="00DE1362" w:rsidRPr="00DE1362" w:rsidRDefault="00DE1362" w:rsidP="00CA1F0E">
            <w:pPr>
              <w:rPr>
                <w:sz w:val="40"/>
                <w:szCs w:val="40"/>
              </w:rPr>
            </w:pPr>
            <w:r w:rsidRPr="00DE1362">
              <w:rPr>
                <w:sz w:val="40"/>
                <w:szCs w:val="40"/>
              </w:rPr>
              <w:t>*Typing.</w:t>
            </w:r>
          </w:p>
          <w:p w14:paraId="119C9A17" w14:textId="7DF3557D" w:rsidR="00DE1362" w:rsidRPr="00DE1362" w:rsidRDefault="00DE1362" w:rsidP="00DE1362">
            <w:pPr>
              <w:jc w:val="center"/>
              <w:rPr>
                <w:sz w:val="72"/>
                <w:szCs w:val="72"/>
              </w:rPr>
            </w:pPr>
            <w:r w:rsidRPr="00DE1362">
              <w:rPr>
                <w:sz w:val="72"/>
                <w:szCs w:val="72"/>
              </w:rPr>
              <w:t>Thank you</w:t>
            </w:r>
          </w:p>
          <w:p w14:paraId="4EA947AA" w14:textId="77777777" w:rsidR="00DE1362" w:rsidRPr="00DE1362" w:rsidRDefault="00DE1362" w:rsidP="00CA1F0E">
            <w:pPr>
              <w:rPr>
                <w:sz w:val="40"/>
                <w:szCs w:val="40"/>
              </w:rPr>
            </w:pPr>
          </w:p>
          <w:p w14:paraId="40973384" w14:textId="14BB4EAC" w:rsidR="00CA1F0E" w:rsidRPr="00DE1362" w:rsidRDefault="00DE1362" w:rsidP="00CA1F0E">
            <w:pPr>
              <w:rPr>
                <w:sz w:val="40"/>
                <w:szCs w:val="40"/>
              </w:rPr>
            </w:pPr>
            <w:r w:rsidRPr="00DE1362">
              <w:rPr>
                <w:sz w:val="40"/>
                <w:szCs w:val="40"/>
              </w:rPr>
              <w:t xml:space="preserve">    </w:t>
            </w:r>
          </w:p>
        </w:tc>
      </w:tr>
      <w:tr w:rsidR="00CA1F0E" w14:paraId="4B223891" w14:textId="77777777" w:rsidTr="00CA1F0E">
        <w:trPr>
          <w:trHeight w:val="864"/>
        </w:trPr>
        <w:tc>
          <w:tcPr>
            <w:tcW w:w="4140" w:type="dxa"/>
            <w:vAlign w:val="bottom"/>
          </w:tcPr>
          <w:p w14:paraId="32F35DCA" w14:textId="6867987F" w:rsidR="00CA1F0E" w:rsidRDefault="000E2125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22"/>
                <w:szCs w:val="24"/>
              </w:rPr>
            </w:pPr>
            <w:r>
              <w:t>Aruna V C</w:t>
            </w:r>
          </w:p>
          <w:p w14:paraId="3D61DACF" w14:textId="3B24505E" w:rsidR="00CA1F0E" w:rsidRPr="00CA1F0E" w:rsidRDefault="000E2125" w:rsidP="00CA1F0E">
            <w:pPr>
              <w:pStyle w:val="Subtitle"/>
            </w:pPr>
            <w:r>
              <w:rPr>
                <w:spacing w:val="0"/>
                <w:w w:val="100"/>
              </w:rPr>
              <w:t>Program designer</w:t>
            </w:r>
          </w:p>
        </w:tc>
        <w:tc>
          <w:tcPr>
            <w:tcW w:w="450" w:type="dxa"/>
            <w:vMerge/>
          </w:tcPr>
          <w:p w14:paraId="6E141B87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1470EC34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05F1AB64" w14:textId="77777777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69638D092761416DA9818CD15A7B9E9D"/>
              </w:placeholder>
              <w:temporary/>
              <w:showingPlcHdr/>
              <w15:appearance w15:val="hidden"/>
            </w:sdtPr>
            <w:sdtEndPr/>
            <w:sdtContent>
              <w:p w14:paraId="7AE0FCEC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5055C14CD778486AA19669D8A469FCA2"/>
              </w:placeholder>
              <w:temporary/>
              <w:showingPlcHdr/>
              <w15:appearance w15:val="hidden"/>
            </w:sdtPr>
            <w:sdtEndPr/>
            <w:sdtContent>
              <w:p w14:paraId="2453D94E" w14:textId="77777777"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3FC44AA5" w14:textId="718C2D23" w:rsidR="00CA1F0E" w:rsidRDefault="000E2125" w:rsidP="00CA1F0E">
            <w:pPr>
              <w:pStyle w:val="ContactDetails"/>
            </w:pPr>
            <w:r>
              <w:t>9600493150</w:t>
            </w:r>
          </w:p>
          <w:p w14:paraId="68707674" w14:textId="77777777" w:rsidR="00CA1F0E" w:rsidRPr="004D3011" w:rsidRDefault="00CA1F0E" w:rsidP="00CA1F0E">
            <w:pPr>
              <w:pStyle w:val="NoSpacing"/>
            </w:pPr>
          </w:p>
          <w:sdt>
            <w:sdtPr>
              <w:id w:val="-240260293"/>
              <w:placeholder>
                <w:docPart w:val="BDB30573D0924249A8ED38EED0DBF04C"/>
              </w:placeholder>
              <w:temporary/>
              <w:showingPlcHdr/>
              <w15:appearance w15:val="hidden"/>
            </w:sdtPr>
            <w:sdtContent>
              <w:p w14:paraId="10CD0EC7" w14:textId="77777777" w:rsidR="000E2125" w:rsidRDefault="000E2125" w:rsidP="000E212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3D7D2A2A" w14:textId="53F1E9D2" w:rsidR="00CA1F0E" w:rsidRDefault="000E2125" w:rsidP="00CA1F0E">
            <w:pPr>
              <w:pStyle w:val="ContactDetails"/>
            </w:pPr>
            <w:r>
              <w:rPr>
                <w:rStyle w:val="Hyperlink"/>
              </w:rPr>
              <w:t>vcaruna31@gmail.com</w:t>
            </w:r>
          </w:p>
          <w:p w14:paraId="05C767ED" w14:textId="1FB3E8AD" w:rsidR="00CA1F0E" w:rsidRDefault="00CA1F0E" w:rsidP="00CA1F0E">
            <w:pPr>
              <w:pStyle w:val="ContactDetails"/>
            </w:pPr>
          </w:p>
          <w:p w14:paraId="4DEA9A55" w14:textId="77777777" w:rsidR="00CA1F0E" w:rsidRDefault="00CA1F0E" w:rsidP="00CA1F0E">
            <w:pPr>
              <w:pStyle w:val="NoSpacing"/>
            </w:pPr>
          </w:p>
          <w:p w14:paraId="3C2F814D" w14:textId="1EF87628" w:rsidR="00CA1F0E" w:rsidRDefault="00CA1F0E" w:rsidP="00CA1F0E">
            <w:pPr>
              <w:pStyle w:val="ContactDetails"/>
            </w:pPr>
          </w:p>
          <w:p w14:paraId="05803953" w14:textId="5CE464CD" w:rsidR="00CA1F0E" w:rsidRPr="00A751B0" w:rsidRDefault="00CA1F0E" w:rsidP="00CA1F0E">
            <w:pPr>
              <w:pStyle w:val="ContactDetails"/>
              <w:rPr>
                <w:rStyle w:val="Hyperlink"/>
              </w:rPr>
            </w:pPr>
          </w:p>
        </w:tc>
        <w:tc>
          <w:tcPr>
            <w:tcW w:w="450" w:type="dxa"/>
            <w:vMerge/>
          </w:tcPr>
          <w:p w14:paraId="2323CA2B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2F0FA31F" w14:textId="77777777" w:rsidR="00CA1F0E" w:rsidRDefault="00CA1F0E" w:rsidP="00CA1F0E">
            <w:pPr>
              <w:pStyle w:val="Heading1"/>
            </w:pPr>
          </w:p>
        </w:tc>
      </w:tr>
    </w:tbl>
    <w:p w14:paraId="2348C79D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777F8" w14:textId="77777777" w:rsidR="00B13B76" w:rsidRDefault="00B13B76" w:rsidP="00C51CF5">
      <w:r>
        <w:separator/>
      </w:r>
    </w:p>
  </w:endnote>
  <w:endnote w:type="continuationSeparator" w:id="0">
    <w:p w14:paraId="65A47A87" w14:textId="77777777" w:rsidR="00B13B76" w:rsidRDefault="00B13B76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ABC7F" w14:textId="77777777" w:rsidR="00B13B76" w:rsidRDefault="00B13B76" w:rsidP="00C51CF5">
      <w:r>
        <w:separator/>
      </w:r>
    </w:p>
  </w:footnote>
  <w:footnote w:type="continuationSeparator" w:id="0">
    <w:p w14:paraId="37129D5B" w14:textId="77777777" w:rsidR="00B13B76" w:rsidRDefault="00B13B76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25"/>
    <w:rsid w:val="000521EF"/>
    <w:rsid w:val="000A545F"/>
    <w:rsid w:val="000E2125"/>
    <w:rsid w:val="0010314C"/>
    <w:rsid w:val="00103BC9"/>
    <w:rsid w:val="00153B84"/>
    <w:rsid w:val="00196AAB"/>
    <w:rsid w:val="001B0B3D"/>
    <w:rsid w:val="00200EA5"/>
    <w:rsid w:val="002B1EB2"/>
    <w:rsid w:val="002B7391"/>
    <w:rsid w:val="00386F67"/>
    <w:rsid w:val="003B0DB8"/>
    <w:rsid w:val="00536817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776643"/>
    <w:rsid w:val="00797579"/>
    <w:rsid w:val="007A054C"/>
    <w:rsid w:val="00821CD0"/>
    <w:rsid w:val="00882E29"/>
    <w:rsid w:val="008F290E"/>
    <w:rsid w:val="00937966"/>
    <w:rsid w:val="00964B9F"/>
    <w:rsid w:val="00973CC7"/>
    <w:rsid w:val="00A751B0"/>
    <w:rsid w:val="00AF4EA4"/>
    <w:rsid w:val="00B0669D"/>
    <w:rsid w:val="00B13B76"/>
    <w:rsid w:val="00B76C36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DE1362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FE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%20-3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638D092761416DA9818CD15A7B9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57205-30C0-4544-9511-DADD80890F5B}"/>
      </w:docPartPr>
      <w:docPartBody>
        <w:p w:rsidR="00000000" w:rsidRDefault="00B53403">
          <w:pPr>
            <w:pStyle w:val="69638D092761416DA9818CD15A7B9E9D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5055C14CD778486AA19669D8A469F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DD65E-770D-4CD8-8BE7-F44AE7AA8CA1}"/>
      </w:docPartPr>
      <w:docPartBody>
        <w:p w:rsidR="00000000" w:rsidRDefault="00B53403">
          <w:pPr>
            <w:pStyle w:val="5055C14CD778486AA19669D8A469FCA2"/>
          </w:pPr>
          <w:r w:rsidRPr="004D3011">
            <w:t>PHONE:</w:t>
          </w:r>
        </w:p>
      </w:docPartBody>
    </w:docPart>
    <w:docPart>
      <w:docPartPr>
        <w:name w:val="BDB30573D0924249A8ED38EED0DBF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9DE26-25B2-4CA2-85EF-C8F2A879964A}"/>
      </w:docPartPr>
      <w:docPartBody>
        <w:p w:rsidR="00000000" w:rsidRDefault="00760CFD" w:rsidP="00760CFD">
          <w:pPr>
            <w:pStyle w:val="BDB30573D0924249A8ED38EED0DBF04C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FD"/>
    <w:rsid w:val="00760CFD"/>
    <w:rsid w:val="00B5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7A108F227A4D8BBC5A58089E9B0E4E">
    <w:name w:val="4B7A108F227A4D8BBC5A58089E9B0E4E"/>
  </w:style>
  <w:style w:type="paragraph" w:customStyle="1" w:styleId="5D94825A73ED4B1386F2BC2AD774AECE">
    <w:name w:val="5D94825A73ED4B1386F2BC2AD774AECE"/>
  </w:style>
  <w:style w:type="paragraph" w:customStyle="1" w:styleId="3593C7651457427A88E18774E22E105A">
    <w:name w:val="3593C7651457427A88E18774E22E105A"/>
  </w:style>
  <w:style w:type="paragraph" w:customStyle="1" w:styleId="B82F9CBF999649298DF434EB8BFE6649">
    <w:name w:val="B82F9CBF999649298DF434EB8BFE6649"/>
  </w:style>
  <w:style w:type="paragraph" w:customStyle="1" w:styleId="DB9E0CCAA5E14A8B81ACCF2B395CD13E">
    <w:name w:val="DB9E0CCAA5E14A8B81ACCF2B395CD13E"/>
  </w:style>
  <w:style w:type="paragraph" w:customStyle="1" w:styleId="0EC5788D5EA04B6CAA557AF63DEDD46B">
    <w:name w:val="0EC5788D5EA04B6CAA557AF63DEDD46B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F4C0BBA1BA5B4FF9AEFCAB6110027F52">
    <w:name w:val="F4C0BBA1BA5B4FF9AEFCAB6110027F52"/>
  </w:style>
  <w:style w:type="paragraph" w:customStyle="1" w:styleId="E3A13AE84A3E4068A00D9C4C02B9D228">
    <w:name w:val="E3A13AE84A3E4068A00D9C4C02B9D228"/>
  </w:style>
  <w:style w:type="paragraph" w:customStyle="1" w:styleId="E7DDCC3CBCF542B98482D2E82AD9047E">
    <w:name w:val="E7DDCC3CBCF542B98482D2E82AD9047E"/>
  </w:style>
  <w:style w:type="paragraph" w:customStyle="1" w:styleId="5A417925A9504768AB3B37A1670AEF68">
    <w:name w:val="5A417925A9504768AB3B37A1670AEF68"/>
  </w:style>
  <w:style w:type="paragraph" w:customStyle="1" w:styleId="489828FDEC334AE6BAFA7030D794BE00">
    <w:name w:val="489828FDEC334AE6BAFA7030D794BE0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69638D092761416DA9818CD15A7B9E9D">
    <w:name w:val="69638D092761416DA9818CD15A7B9E9D"/>
  </w:style>
  <w:style w:type="paragraph" w:customStyle="1" w:styleId="5055C14CD778486AA19669D8A469FCA2">
    <w:name w:val="5055C14CD778486AA19669D8A469FCA2"/>
  </w:style>
  <w:style w:type="paragraph" w:customStyle="1" w:styleId="7911E002B19A4ACFB7B8F83825F220B1">
    <w:name w:val="7911E002B19A4ACFB7B8F83825F220B1"/>
  </w:style>
  <w:style w:type="paragraph" w:customStyle="1" w:styleId="6214132D858F4EE8A9B2B6AE625CAEB1">
    <w:name w:val="6214132D858F4EE8A9B2B6AE625CAEB1"/>
  </w:style>
  <w:style w:type="paragraph" w:customStyle="1" w:styleId="EA1B68A9862F4865B91A6E1E73837BAE">
    <w:name w:val="EA1B68A9862F4865B91A6E1E73837BAE"/>
  </w:style>
  <w:style w:type="paragraph" w:customStyle="1" w:styleId="A4BD29128D5C42D5B44F73F797E3BE4A">
    <w:name w:val="A4BD29128D5C42D5B44F73F797E3BE4A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66F8562AC9D4460CAD5BB72C09A5BB65">
    <w:name w:val="66F8562AC9D4460CAD5BB72C09A5BB65"/>
  </w:style>
  <w:style w:type="paragraph" w:customStyle="1" w:styleId="BDB30573D0924249A8ED38EED0DBF04C">
    <w:name w:val="BDB30573D0924249A8ED38EED0DBF04C"/>
    <w:rsid w:val="00760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2023-10-30T05:56:00Z</dcterms:created>
  <dcterms:modified xsi:type="dcterms:W3CDTF">2023-10-30T06:15:00Z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